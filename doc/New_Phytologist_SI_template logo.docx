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D10AB" w14:textId="77777777" w:rsidR="00732C79" w:rsidRPr="00F550E9" w:rsidRDefault="00732C79" w:rsidP="00A94381">
      <w:pPr>
        <w:pStyle w:val="Ttulo2"/>
        <w:widowControl w:val="0"/>
        <w:spacing w:line="480" w:lineRule="auto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highlight w:val="yellow"/>
          <w:lang w:val="en-CA"/>
        </w:rPr>
        <w:t xml:space="preserve">New Phytologist Supporting Information </w:t>
      </w:r>
      <w:r w:rsidR="000E4DE6" w:rsidRPr="00F550E9">
        <w:rPr>
          <w:rFonts w:asciiTheme="minorHAnsi" w:hAnsiTheme="minorHAnsi" w:cstheme="minorHAnsi"/>
          <w:highlight w:val="yellow"/>
          <w:lang w:val="en-CA"/>
        </w:rPr>
        <w:t>Instructions: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 </w:t>
      </w:r>
    </w:p>
    <w:p w14:paraId="179520E7" w14:textId="77777777" w:rsidR="00EB354F" w:rsidRPr="00EB354F" w:rsidRDefault="00B24C49" w:rsidP="00EB354F">
      <w:pPr>
        <w:pStyle w:val="Ttulo2"/>
        <w:widowControl w:val="0"/>
        <w:numPr>
          <w:ilvl w:val="0"/>
          <w:numId w:val="7"/>
        </w:numPr>
        <w:spacing w:line="360" w:lineRule="auto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I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nsert the appropriate information 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(title and authors) for your article below. </w:t>
      </w:r>
    </w:p>
    <w:p w14:paraId="4F1BFAE9" w14:textId="77777777" w:rsidR="00B24C49" w:rsidRPr="00F550E9" w:rsidRDefault="00B24C49" w:rsidP="00584C9A">
      <w:pPr>
        <w:pStyle w:val="Ttulo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D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elete or add lines as appropriate. If you need to add another line for a 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figure/table etc.</w:t>
      </w:r>
      <w:r w:rsidR="000E4DE6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, simply copy the text, and rename as appropriate. </w:t>
      </w:r>
    </w:p>
    <w:p w14:paraId="7F7590EF" w14:textId="77777777" w:rsidR="00B24C49" w:rsidRPr="00F550E9" w:rsidRDefault="000E4DE6" w:rsidP="00584C9A">
      <w:pPr>
        <w:pStyle w:val="Ttulo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If your article does not include the supporting information</w:t>
      </w:r>
      <w:r w:rsidR="00A94381" w:rsidRPr="00F550E9">
        <w:rPr>
          <w:rFonts w:asciiTheme="minorHAnsi" w:hAnsiTheme="minorHAnsi" w:cstheme="minorHAnsi"/>
          <w:b w:val="0"/>
          <w:highlight w:val="yellow"/>
          <w:lang w:val="en-CA"/>
        </w:rPr>
        <w:t xml:space="preserve"> listed, delete the line. </w:t>
      </w:r>
    </w:p>
    <w:p w14:paraId="5C462E4A" w14:textId="77777777" w:rsidR="00986CF6" w:rsidRPr="00F550E9" w:rsidRDefault="00D538A0" w:rsidP="00584C9A">
      <w:pPr>
        <w:pStyle w:val="Prrafodelista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highlight w:val="yellow"/>
        </w:rPr>
      </w:pPr>
      <w:r w:rsidRPr="00F550E9">
        <w:rPr>
          <w:rFonts w:asciiTheme="minorHAnsi" w:hAnsiTheme="minorHAnsi" w:cstheme="minorHAnsi"/>
          <w:highlight w:val="yellow"/>
        </w:rPr>
        <w:t>If file format allows, p</w:t>
      </w:r>
      <w:r w:rsidR="00986CF6" w:rsidRPr="00F550E9">
        <w:rPr>
          <w:rFonts w:asciiTheme="minorHAnsi" w:hAnsiTheme="minorHAnsi" w:cstheme="minorHAnsi"/>
          <w:highlight w:val="yellow"/>
        </w:rPr>
        <w:t>lease</w:t>
      </w:r>
      <w:r w:rsidR="002E57B7" w:rsidRPr="00F550E9">
        <w:rPr>
          <w:rFonts w:asciiTheme="minorHAnsi" w:hAnsiTheme="minorHAnsi" w:cstheme="minorHAnsi"/>
          <w:highlight w:val="yellow"/>
        </w:rPr>
        <w:t xml:space="preserve"> add your supporting information below and</w:t>
      </w:r>
      <w:r w:rsidR="00986CF6" w:rsidRPr="00F550E9">
        <w:rPr>
          <w:rFonts w:asciiTheme="minorHAnsi" w:hAnsiTheme="minorHAnsi" w:cstheme="minorHAnsi"/>
          <w:highlight w:val="yellow"/>
        </w:rPr>
        <w:t xml:space="preserve"> submit this template as a Word document. Files in other formats should be submitted as separate files</w:t>
      </w:r>
      <w:r w:rsidRPr="00F550E9">
        <w:rPr>
          <w:rFonts w:asciiTheme="minorHAnsi" w:hAnsiTheme="minorHAnsi" w:cstheme="minorHAnsi"/>
          <w:highlight w:val="yellow"/>
        </w:rPr>
        <w:t>, but please add legend details below as indicated</w:t>
      </w:r>
      <w:r w:rsidR="00986CF6" w:rsidRPr="00F550E9">
        <w:rPr>
          <w:rFonts w:asciiTheme="minorHAnsi" w:hAnsiTheme="minorHAnsi" w:cstheme="minorHAnsi"/>
          <w:highlight w:val="yellow"/>
        </w:rPr>
        <w:t>.</w:t>
      </w:r>
    </w:p>
    <w:p w14:paraId="0B6AA454" w14:textId="77777777" w:rsidR="002E57B7" w:rsidRDefault="00EB354F" w:rsidP="00584C9A">
      <w:pPr>
        <w:pStyle w:val="Ttulo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>
        <w:rPr>
          <w:rFonts w:asciiTheme="minorHAnsi" w:hAnsiTheme="minorHAnsi" w:cstheme="minorHAnsi"/>
          <w:b w:val="0"/>
          <w:highlight w:val="yellow"/>
          <w:lang w:val="en-CA"/>
        </w:rPr>
        <w:t>Short legends should be added first, followed by the full legend</w:t>
      </w:r>
      <w:r w:rsidR="009E4DEA">
        <w:rPr>
          <w:rFonts w:asciiTheme="minorHAnsi" w:hAnsiTheme="minorHAnsi" w:cstheme="minorHAnsi"/>
          <w:b w:val="0"/>
          <w:highlight w:val="yellow"/>
          <w:lang w:val="en-CA"/>
        </w:rPr>
        <w:t>s in subsequent sections</w:t>
      </w:r>
      <w:r>
        <w:rPr>
          <w:rFonts w:asciiTheme="minorHAnsi" w:hAnsiTheme="minorHAnsi" w:cstheme="minorHAnsi"/>
          <w:b w:val="0"/>
          <w:highlight w:val="yellow"/>
          <w:lang w:val="en-CA"/>
        </w:rPr>
        <w:t>. Please ensure that you paste any figures, tables, etc</w:t>
      </w:r>
      <w:r w:rsidR="002E57B7" w:rsidRPr="00F550E9">
        <w:rPr>
          <w:rFonts w:asciiTheme="minorHAnsi" w:hAnsiTheme="minorHAnsi" w:cstheme="minorHAnsi"/>
          <w:b w:val="0"/>
          <w:highlight w:val="yellow"/>
          <w:lang w:val="en-CA"/>
        </w:rPr>
        <w:t>.</w:t>
      </w:r>
      <w:r>
        <w:rPr>
          <w:rFonts w:asciiTheme="minorHAnsi" w:hAnsiTheme="minorHAnsi" w:cstheme="minorHAnsi"/>
          <w:b w:val="0"/>
          <w:highlight w:val="yellow"/>
          <w:lang w:val="en-CA"/>
        </w:rPr>
        <w:t xml:space="preserve"> below the full legend. </w:t>
      </w:r>
    </w:p>
    <w:p w14:paraId="152EDD05" w14:textId="77777777" w:rsidR="00EB354F" w:rsidRDefault="00EB354F" w:rsidP="00EB354F">
      <w:pPr>
        <w:pStyle w:val="Ttulo2"/>
        <w:widowControl w:val="0"/>
        <w:numPr>
          <w:ilvl w:val="0"/>
          <w:numId w:val="7"/>
        </w:numPr>
        <w:spacing w:line="360" w:lineRule="auto"/>
        <w:ind w:left="1077" w:hanging="357"/>
        <w:rPr>
          <w:rFonts w:asciiTheme="minorHAnsi" w:hAnsiTheme="minorHAnsi" w:cstheme="minorHAnsi"/>
          <w:b w:val="0"/>
          <w:highlight w:val="yellow"/>
          <w:lang w:val="en-CA"/>
        </w:rPr>
      </w:pP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Please delete all text that is currently highlighte</w:t>
      </w:r>
      <w:r>
        <w:rPr>
          <w:rFonts w:asciiTheme="minorHAnsi" w:hAnsiTheme="minorHAnsi" w:cstheme="minorHAnsi"/>
          <w:b w:val="0"/>
          <w:highlight w:val="yellow"/>
          <w:lang w:val="en-CA"/>
        </w:rPr>
        <w:t>d before submitting your artic</w:t>
      </w:r>
      <w:r>
        <w:rPr>
          <w:rFonts w:asciiTheme="minorHAnsi" w:hAnsiTheme="minorHAnsi" w:cstheme="minorHAnsi" w:hint="eastAsia"/>
          <w:b w:val="0"/>
          <w:highlight w:val="yellow"/>
          <w:lang w:val="en-CA" w:eastAsia="zh-CN"/>
        </w:rPr>
        <w:t>le</w:t>
      </w:r>
      <w:r w:rsidRPr="00F550E9">
        <w:rPr>
          <w:rFonts w:asciiTheme="minorHAnsi" w:hAnsiTheme="minorHAnsi" w:cstheme="minorHAnsi"/>
          <w:b w:val="0"/>
          <w:highlight w:val="yellow"/>
          <w:lang w:val="en-CA"/>
        </w:rPr>
        <w:t>.</w:t>
      </w:r>
    </w:p>
    <w:p w14:paraId="41E1CCA0" w14:textId="77777777" w:rsidR="00EB354F" w:rsidRPr="00EB354F" w:rsidRDefault="00EB354F" w:rsidP="00EB354F">
      <w:pPr>
        <w:rPr>
          <w:highlight w:val="yellow"/>
        </w:rPr>
      </w:pPr>
    </w:p>
    <w:p w14:paraId="0E73FEBA" w14:textId="77777777" w:rsidR="00EB354F" w:rsidRPr="00EB354F" w:rsidRDefault="00EB354F" w:rsidP="00EB354F">
      <w:pPr>
        <w:pStyle w:val="Prrafodelista"/>
        <w:ind w:left="1080"/>
        <w:rPr>
          <w:highlight w:val="yellow"/>
        </w:rPr>
      </w:pPr>
    </w:p>
    <w:p w14:paraId="12FFEEEE" w14:textId="77777777" w:rsidR="00EB354F" w:rsidRPr="00EB354F" w:rsidRDefault="00EB354F" w:rsidP="00EB354F">
      <w:pPr>
        <w:rPr>
          <w:highlight w:val="yellow"/>
        </w:rPr>
      </w:pPr>
    </w:p>
    <w:p w14:paraId="7F7DCD44" w14:textId="77777777" w:rsidR="002E57B7" w:rsidRPr="00F550E9" w:rsidRDefault="002E57B7" w:rsidP="002E57B7">
      <w:pPr>
        <w:pStyle w:val="Prrafodelista"/>
        <w:rPr>
          <w:rFonts w:asciiTheme="minorHAnsi" w:hAnsiTheme="minorHAnsi" w:cstheme="minorHAnsi"/>
          <w:highlight w:val="yellow"/>
        </w:rPr>
      </w:pPr>
    </w:p>
    <w:p w14:paraId="18389B5F" w14:textId="77777777" w:rsidR="000E4DE6" w:rsidRPr="00F550E9" w:rsidRDefault="000E4DE6" w:rsidP="00A94381">
      <w:pPr>
        <w:pStyle w:val="Ttulo2"/>
        <w:widowControl w:val="0"/>
        <w:spacing w:line="480" w:lineRule="auto"/>
        <w:rPr>
          <w:rFonts w:asciiTheme="minorHAnsi" w:hAnsiTheme="minorHAnsi" w:cstheme="minorHAnsi"/>
          <w:i/>
          <w:lang w:val="en-CA"/>
        </w:rPr>
      </w:pPr>
    </w:p>
    <w:p w14:paraId="4EAD541E" w14:textId="77777777" w:rsidR="000E4DE6" w:rsidRPr="00F550E9" w:rsidRDefault="000E4DE6" w:rsidP="00A94381">
      <w:pPr>
        <w:pStyle w:val="Ttulo2"/>
        <w:widowControl w:val="0"/>
        <w:spacing w:line="480" w:lineRule="auto"/>
        <w:rPr>
          <w:rFonts w:asciiTheme="minorHAnsi" w:hAnsiTheme="minorHAnsi" w:cstheme="minorHAnsi"/>
          <w:i/>
          <w:lang w:val="en-CA"/>
        </w:rPr>
      </w:pPr>
    </w:p>
    <w:p w14:paraId="6A80DD1C" w14:textId="77777777" w:rsidR="004E6A7C" w:rsidRPr="00F550E9" w:rsidRDefault="00D36CE6" w:rsidP="00A94381">
      <w:pPr>
        <w:pStyle w:val="Ttulo2"/>
        <w:widowControl w:val="0"/>
        <w:spacing w:line="480" w:lineRule="auto"/>
        <w:rPr>
          <w:rFonts w:asciiTheme="minorHAnsi" w:hAnsiTheme="minorHAnsi" w:cstheme="minorHAnsi"/>
          <w:lang w:val="en-CA"/>
        </w:rPr>
      </w:pPr>
      <w:r w:rsidRPr="00F550E9">
        <w:rPr>
          <w:rFonts w:asciiTheme="minorHAnsi" w:hAnsiTheme="minorHAnsi" w:cstheme="minorHAnsi"/>
          <w:i/>
          <w:lang w:val="en-CA"/>
        </w:rPr>
        <w:t>New Phytologist</w:t>
      </w:r>
      <w:r w:rsidRPr="00F550E9">
        <w:rPr>
          <w:rFonts w:asciiTheme="minorHAnsi" w:hAnsiTheme="minorHAnsi" w:cstheme="minorHAnsi"/>
          <w:lang w:val="en-CA"/>
        </w:rPr>
        <w:t xml:space="preserve"> </w:t>
      </w:r>
      <w:r w:rsidR="00A94381" w:rsidRPr="00F550E9">
        <w:rPr>
          <w:rFonts w:asciiTheme="minorHAnsi" w:hAnsiTheme="minorHAnsi" w:cstheme="minorHAnsi"/>
          <w:lang w:val="en-CA"/>
        </w:rPr>
        <w:t xml:space="preserve">Supporting Information </w:t>
      </w:r>
    </w:p>
    <w:p w14:paraId="6CAF6FAF" w14:textId="77777777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</w:t>
      </w:r>
      <w:r w:rsidR="00986CF6" w:rsidRPr="00F550E9">
        <w:rPr>
          <w:rFonts w:asciiTheme="minorHAnsi" w:hAnsiTheme="minorHAnsi" w:cstheme="minorHAnsi"/>
        </w:rPr>
        <w:t>t</w:t>
      </w:r>
      <w:r w:rsidRPr="00F550E9">
        <w:rPr>
          <w:rFonts w:asciiTheme="minorHAnsi" w:hAnsiTheme="minorHAnsi" w:cstheme="minorHAnsi"/>
        </w:rPr>
        <w:t xml:space="preserve">itle: </w:t>
      </w:r>
      <w:sdt>
        <w:sdtPr>
          <w:rPr>
            <w:rFonts w:asciiTheme="minorHAnsi" w:hAnsiTheme="minorHAnsi" w:cstheme="minorHAnsi"/>
          </w:rPr>
          <w:alias w:val="Insert article title here"/>
          <w:tag w:val="Insert article title here"/>
          <w:id w:val="-131337230"/>
          <w:placeholder>
            <w:docPart w:val="3A718928B4584F2FB277B4AD6D207FA8"/>
          </w:placeholder>
          <w:showingPlcHdr/>
        </w:sdtPr>
        <w:sdtEndPr/>
        <w:sdtContent>
          <w:r w:rsidR="00B903EB" w:rsidRPr="002E57B7">
            <w:rPr>
              <w:rStyle w:val="Textodelmarcadordeposicin"/>
              <w:rFonts w:asciiTheme="minorHAnsi" w:hAnsiTheme="minorHAnsi" w:cstheme="minorHAnsi"/>
            </w:rPr>
            <w:t>Click here to enter text.</w:t>
          </w:r>
        </w:sdtContent>
      </w:sdt>
    </w:p>
    <w:p w14:paraId="215C77B9" w14:textId="77777777" w:rsidR="00D36CE6" w:rsidRPr="00F550E9" w:rsidRDefault="00D36CE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Authors: </w:t>
      </w:r>
      <w:sdt>
        <w:sdtPr>
          <w:rPr>
            <w:rFonts w:asciiTheme="minorHAnsi" w:hAnsiTheme="minorHAnsi" w:cstheme="minorHAnsi"/>
          </w:rPr>
          <w:alias w:val="Insert author details here"/>
          <w:tag w:val="Insert author details here"/>
          <w:id w:val="-1841385639"/>
          <w:placeholder>
            <w:docPart w:val="E6899F98B7A74E308A8ECE8C81D79786"/>
          </w:placeholder>
          <w:showingPlcHdr/>
        </w:sdtPr>
        <w:sdtEndPr/>
        <w:sdtContent>
          <w:r w:rsidR="00BE2389" w:rsidRPr="00F550E9">
            <w:rPr>
              <w:rStyle w:val="Textodelmarcadordeposicin"/>
              <w:rFonts w:asciiTheme="minorHAnsi" w:hAnsiTheme="minorHAnsi" w:cstheme="minorHAnsi"/>
            </w:rPr>
            <w:t>Click here to enter text.</w:t>
          </w:r>
        </w:sdtContent>
      </w:sdt>
    </w:p>
    <w:p w14:paraId="7369C474" w14:textId="77777777" w:rsidR="00D36CE6" w:rsidRPr="00F550E9" w:rsidRDefault="00986CF6" w:rsidP="00A94381">
      <w:pPr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Article acceptance date: </w:t>
      </w:r>
      <w:sdt>
        <w:sdtPr>
          <w:rPr>
            <w:rFonts w:asciiTheme="minorHAnsi" w:hAnsiTheme="minorHAnsi" w:cstheme="minorHAnsi"/>
          </w:rPr>
          <w:id w:val="1870175957"/>
          <w:placeholder>
            <w:docPart w:val="0D3137B0801240A3BD9BF0A6ABF79402"/>
          </w:placeholder>
          <w:showingPlcHdr/>
          <w:date>
            <w:dateFormat w:val="dd MMMM yyyy"/>
            <w:lid w:val="en-GB"/>
            <w:storeMappedDataAs w:val="dateTime"/>
            <w:calendar w:val="gregorian"/>
          </w:date>
        </w:sdtPr>
        <w:sdtEndPr/>
        <w:sdtContent>
          <w:r w:rsidRPr="00F550E9">
            <w:rPr>
              <w:rStyle w:val="Textodelmarcadordeposicin"/>
              <w:rFonts w:asciiTheme="minorHAnsi" w:hAnsiTheme="minorHAnsi" w:cstheme="minorHAnsi"/>
            </w:rPr>
            <w:t>Click here to enter a date.</w:t>
          </w:r>
        </w:sdtContent>
      </w:sdt>
    </w:p>
    <w:p w14:paraId="3BA28496" w14:textId="77777777" w:rsidR="00986CF6" w:rsidRPr="00F550E9" w:rsidRDefault="00986CF6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64C53E70" w14:textId="77777777" w:rsidR="004E6A7C" w:rsidRPr="00F550E9" w:rsidRDefault="004E6A7C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</w:rPr>
        <w:t xml:space="preserve">The following </w:t>
      </w:r>
      <w:r w:rsidR="000E4DE6" w:rsidRPr="00F550E9">
        <w:rPr>
          <w:rFonts w:asciiTheme="minorHAnsi" w:hAnsiTheme="minorHAnsi" w:cstheme="minorHAnsi"/>
        </w:rPr>
        <w:t xml:space="preserve">Supporting Information </w:t>
      </w:r>
      <w:r w:rsidRPr="00F550E9">
        <w:rPr>
          <w:rFonts w:asciiTheme="minorHAnsi" w:hAnsiTheme="minorHAnsi" w:cstheme="minorHAnsi"/>
        </w:rPr>
        <w:t>is available for this article:</w:t>
      </w:r>
    </w:p>
    <w:p w14:paraId="7DF9479E" w14:textId="77777777" w:rsidR="004E6A7C" w:rsidRPr="00F550E9" w:rsidRDefault="00B24C49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Fig.</w:t>
      </w:r>
      <w:r w:rsidR="004E6A7C" w:rsidRPr="00F550E9">
        <w:rPr>
          <w:rFonts w:asciiTheme="minorHAnsi" w:hAnsiTheme="minorHAnsi" w:cstheme="minorHAnsi"/>
          <w:b/>
          <w:bCs/>
        </w:rPr>
        <w:t xml:space="preserve"> S1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41425991"/>
          <w:placeholder>
            <w:docPart w:val="F79191AFBD904B07A09720AE891BA5BA"/>
          </w:placeholder>
          <w:showingPlcHdr/>
        </w:sdtPr>
        <w:sdtEndPr/>
        <w:sdtContent>
          <w:r w:rsidR="00BE2389" w:rsidRPr="00F550E9">
            <w:rPr>
              <w:rStyle w:val="Textodelmarcadordeposicin"/>
              <w:rFonts w:asciiTheme="minorHAnsi" w:hAnsiTheme="minorHAnsi" w:cstheme="minorHAnsi"/>
            </w:rPr>
            <w:t>Click here to enter text.</w:t>
          </w:r>
        </w:sdtContent>
      </w:sdt>
    </w:p>
    <w:p w14:paraId="5F3D7F0B" w14:textId="77777777"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553FB292" w14:textId="77777777" w:rsidR="004E6A7C" w:rsidRPr="00F550E9" w:rsidRDefault="00B24C49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Table</w:t>
      </w:r>
      <w:r w:rsidR="00D36CE6" w:rsidRPr="00F550E9">
        <w:rPr>
          <w:rFonts w:asciiTheme="minorHAnsi" w:hAnsiTheme="minorHAnsi" w:cstheme="minorHAnsi"/>
          <w:b/>
          <w:bCs/>
        </w:rPr>
        <w:t xml:space="preserve"> </w:t>
      </w:r>
      <w:r w:rsidR="004E6A7C" w:rsidRPr="00F550E9">
        <w:rPr>
          <w:rFonts w:asciiTheme="minorHAnsi" w:hAnsiTheme="minorHAnsi" w:cstheme="minorHAnsi"/>
          <w:b/>
          <w:bCs/>
        </w:rPr>
        <w:t>S</w:t>
      </w:r>
      <w:r w:rsidR="00D36CE6" w:rsidRPr="00F550E9">
        <w:rPr>
          <w:rFonts w:asciiTheme="minorHAnsi" w:hAnsiTheme="minorHAnsi" w:cstheme="minorHAnsi"/>
          <w:b/>
          <w:bCs/>
        </w:rPr>
        <w:t>1</w:t>
      </w:r>
      <w:r w:rsidR="00CC2503" w:rsidRPr="00F550E9">
        <w:rPr>
          <w:rFonts w:asciiTheme="minorHAnsi" w:hAnsiTheme="minorHAnsi" w:cstheme="minorHAnsi"/>
          <w:b/>
          <w:bCs/>
        </w:rPr>
        <w:t xml:space="preserve"> 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/>
            <w:bCs/>
          </w:rPr>
          <w:alias w:val="Insert short legend here"/>
          <w:tag w:val="Insert short legend here"/>
          <w:id w:val="-1140570976"/>
          <w:placeholder>
            <w:docPart w:val="82A829FFD2EC4F2A8384EBCF56D2C758"/>
          </w:placeholder>
          <w:showingPlcHdr/>
        </w:sdtPr>
        <w:sdtEndPr/>
        <w:sdtContent>
          <w:r w:rsidR="00CC2503" w:rsidRPr="00F550E9">
            <w:rPr>
              <w:rStyle w:val="Textodelmarcadordeposicin"/>
              <w:rFonts w:asciiTheme="minorHAnsi" w:hAnsiTheme="minorHAnsi" w:cstheme="minorHAnsi"/>
            </w:rPr>
            <w:t>Click here to enter text.</w:t>
          </w:r>
        </w:sdtContent>
      </w:sdt>
      <w:r w:rsidR="00986CF6" w:rsidRPr="00F550E9">
        <w:rPr>
          <w:rFonts w:asciiTheme="minorHAnsi" w:hAnsiTheme="minorHAnsi" w:cstheme="minorHAnsi"/>
          <w:b/>
          <w:bCs/>
        </w:rPr>
        <w:t xml:space="preserve"> </w:t>
      </w:r>
      <w:r w:rsidR="00986CF6" w:rsidRPr="00F550E9">
        <w:rPr>
          <w:rFonts w:asciiTheme="minorHAnsi" w:hAnsiTheme="minorHAnsi" w:cstheme="minorHAnsi"/>
          <w:bCs/>
          <w:highlight w:val="yellow"/>
        </w:rPr>
        <w:t>[Note: if your file is a large table, e.g. an Excel file, this should be submitted separately]</w:t>
      </w:r>
    </w:p>
    <w:p w14:paraId="07B26242" w14:textId="77777777"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617041EF" w14:textId="77777777" w:rsidR="004E6A7C" w:rsidRPr="00F550E9" w:rsidRDefault="00D36CE6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lastRenderedPageBreak/>
        <w:t>Methods</w:t>
      </w:r>
      <w:r w:rsidR="004E6A7C" w:rsidRPr="00F550E9">
        <w:rPr>
          <w:rFonts w:asciiTheme="minorHAnsi" w:hAnsiTheme="minorHAnsi" w:cstheme="minorHAnsi"/>
          <w:b/>
          <w:bCs/>
        </w:rPr>
        <w:t xml:space="preserve"> </w:t>
      </w:r>
      <w:r w:rsidRPr="00F550E9">
        <w:rPr>
          <w:rFonts w:asciiTheme="minorHAnsi" w:hAnsiTheme="minorHAnsi" w:cstheme="minorHAnsi"/>
          <w:b/>
          <w:bCs/>
        </w:rPr>
        <w:t>S1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314019232"/>
          <w:placeholder>
            <w:docPart w:val="5817A747CB9D4A23898C5A7F251B17DF"/>
          </w:placeholder>
          <w:showingPlcHdr/>
        </w:sdtPr>
        <w:sdtEndPr/>
        <w:sdtContent>
          <w:r w:rsidR="00BE2389" w:rsidRPr="00F550E9">
            <w:rPr>
              <w:rStyle w:val="Textodelmarcadordeposicin"/>
              <w:rFonts w:asciiTheme="minorHAnsi" w:hAnsiTheme="minorHAnsi" w:cstheme="minorHAnsi"/>
            </w:rPr>
            <w:t>Click here to enter text.</w:t>
          </w:r>
        </w:sdtContent>
      </w:sdt>
    </w:p>
    <w:p w14:paraId="2A9E645D" w14:textId="77777777"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197D04E7" w14:textId="77777777" w:rsidR="00D36CE6" w:rsidRPr="00F550E9" w:rsidRDefault="00D36CE6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Notes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short legend here"/>
          <w:tag w:val="Insert short legend here"/>
          <w:id w:val="-1308466615"/>
          <w:placeholder>
            <w:docPart w:val="1771F4EE747B440CB61827A49C7F6364"/>
          </w:placeholder>
          <w:showingPlcHdr/>
        </w:sdtPr>
        <w:sdtEndPr/>
        <w:sdtContent>
          <w:r w:rsidR="00BE2389" w:rsidRPr="00F550E9">
            <w:rPr>
              <w:rStyle w:val="Textodelmarcadordeposicin"/>
              <w:rFonts w:asciiTheme="minorHAnsi" w:hAnsiTheme="minorHAnsi" w:cstheme="minorHAnsi"/>
            </w:rPr>
            <w:t>Click here to enter text.</w:t>
          </w:r>
        </w:sdtContent>
      </w:sdt>
    </w:p>
    <w:p w14:paraId="6C31BF79" w14:textId="77777777" w:rsidR="00E75024" w:rsidRDefault="00E75024" w:rsidP="00A94381">
      <w:pPr>
        <w:widowControl w:val="0"/>
        <w:spacing w:line="480" w:lineRule="auto"/>
        <w:rPr>
          <w:rFonts w:asciiTheme="minorHAnsi" w:hAnsiTheme="minorHAnsi" w:cstheme="minorHAnsi"/>
          <w:b/>
          <w:bCs/>
        </w:rPr>
      </w:pPr>
    </w:p>
    <w:p w14:paraId="4B8B6F94" w14:textId="77777777" w:rsidR="00D36CE6" w:rsidRPr="00F550E9" w:rsidRDefault="00D36CE6" w:rsidP="00A94381">
      <w:pPr>
        <w:widowControl w:val="0"/>
        <w:spacing w:line="48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Video/Movie S1</w:t>
      </w:r>
      <w:r w:rsidR="00584C9A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short legend here"/>
          <w:tag w:val="Insert short legend here"/>
          <w:id w:val="506795103"/>
          <w:placeholder>
            <w:docPart w:val="A5C67DD51A09439EAA390AA3C338154D"/>
          </w:placeholder>
          <w:showingPlcHdr/>
        </w:sdtPr>
        <w:sdtEndPr/>
        <w:sdtContent>
          <w:r w:rsidR="00BE2389" w:rsidRPr="008A4751">
            <w:rPr>
              <w:rStyle w:val="Textodelmarcadordeposicin"/>
              <w:rFonts w:asciiTheme="minorHAnsi" w:hAnsiTheme="minorHAnsi" w:cstheme="minorHAnsi"/>
            </w:rPr>
            <w:t>Click here to enter text.</w:t>
          </w:r>
        </w:sdtContent>
      </w:sdt>
      <w:r w:rsidRPr="00F550E9">
        <w:rPr>
          <w:rFonts w:asciiTheme="minorHAnsi" w:hAnsiTheme="minorHAnsi" w:cstheme="minorHAnsi"/>
        </w:rPr>
        <w:t xml:space="preserve"> </w:t>
      </w:r>
      <w:r w:rsidRPr="00F550E9">
        <w:rPr>
          <w:rFonts w:asciiTheme="minorHAnsi" w:hAnsiTheme="minorHAnsi" w:cstheme="minorHAnsi"/>
          <w:highlight w:val="yellow"/>
        </w:rPr>
        <w:t>[Note: Video/Movie files must be submitted separately and should not be included in this file]</w:t>
      </w:r>
    </w:p>
    <w:p w14:paraId="3F446CE3" w14:textId="77777777" w:rsidR="004E6A7C" w:rsidRDefault="004E6A7C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3F121E6D" w14:textId="77777777" w:rsidR="008A4751" w:rsidRPr="00F550E9" w:rsidRDefault="008A4751" w:rsidP="00A94381">
      <w:pPr>
        <w:widowControl w:val="0"/>
        <w:spacing w:line="480" w:lineRule="auto"/>
        <w:rPr>
          <w:rFonts w:asciiTheme="minorHAnsi" w:hAnsiTheme="minorHAnsi" w:cstheme="minorHAnsi"/>
        </w:rPr>
      </w:pPr>
    </w:p>
    <w:p w14:paraId="35260CE5" w14:textId="77777777" w:rsidR="004E6A7C" w:rsidRPr="00F550E9" w:rsidRDefault="004E6A7C" w:rsidP="00A94381">
      <w:pPr>
        <w:spacing w:line="480" w:lineRule="auto"/>
        <w:rPr>
          <w:rFonts w:asciiTheme="minorHAnsi" w:hAnsiTheme="minorHAnsi" w:cstheme="minorHAnsi"/>
        </w:rPr>
        <w:sectPr w:rsidR="004E6A7C" w:rsidRPr="00F550E9" w:rsidSect="00A94381">
          <w:headerReference w:type="default" r:id="rId8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0FC98A1B" w14:textId="77777777"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14:paraId="41C3EA47" w14:textId="77777777" w:rsidR="004E6A7C" w:rsidRPr="008A4751" w:rsidRDefault="00986CF6" w:rsidP="008A4751">
      <w:pPr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Fig</w:t>
      </w:r>
      <w:r w:rsidR="00B24C49" w:rsidRPr="00F550E9">
        <w:rPr>
          <w:rFonts w:asciiTheme="minorHAnsi" w:hAnsiTheme="minorHAnsi" w:cstheme="minorHAnsi"/>
          <w:b/>
          <w:bCs/>
        </w:rPr>
        <w:t>.</w:t>
      </w:r>
      <w:r w:rsidR="00D36CE6" w:rsidRPr="00F550E9">
        <w:rPr>
          <w:rFonts w:asciiTheme="minorHAnsi" w:hAnsiTheme="minorHAnsi" w:cstheme="minorHAnsi"/>
          <w:b/>
          <w:bCs/>
        </w:rPr>
        <w:t xml:space="preserve"> S1</w:t>
      </w:r>
      <w:r w:rsidR="004E6A7C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full legend here and paste your Figure below"/>
          <w:tag w:val="Insert full legend here "/>
          <w:id w:val="-1076125590"/>
          <w:placeholder>
            <w:docPart w:val="A169A1B320D14F47893D6969BABC2327"/>
          </w:placeholder>
          <w:showingPlcHdr/>
        </w:sdtPr>
        <w:sdtEndPr/>
        <w:sdtContent>
          <w:r w:rsidR="00A35AC5" w:rsidRPr="008A4751">
            <w:rPr>
              <w:rStyle w:val="Textodelmarcadordeposicin"/>
              <w:rFonts w:asciiTheme="minorHAnsi" w:hAnsiTheme="minorHAnsi" w:cstheme="minorHAnsi"/>
            </w:rPr>
            <w:t>Click here to enter text.</w:t>
          </w:r>
        </w:sdtContent>
      </w:sdt>
    </w:p>
    <w:p w14:paraId="13FF6FAD" w14:textId="77777777" w:rsidR="008A475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496BF712" w14:textId="77777777" w:rsidR="008A4751" w:rsidRDefault="008A4751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  <w:sectPr w:rsidR="008A4751" w:rsidSect="00A94381">
          <w:headerReference w:type="default" r:id="rId9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4DF2425B" w14:textId="77777777" w:rsidR="00E75024" w:rsidRDefault="00E7502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61E88E93" w14:textId="77777777" w:rsidR="00986CF6" w:rsidRPr="00F550E9" w:rsidRDefault="00986CF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</w:rPr>
        <w:t>Table S1</w:t>
      </w:r>
      <w:r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 and paste your Table below"/>
          <w:tag w:val="Insert full legend here"/>
          <w:id w:val="-1744719146"/>
          <w:placeholder>
            <w:docPart w:val="8B009E0463F64CEB8EEA038DD56CA375"/>
          </w:placeholder>
          <w:showingPlcHdr/>
          <w:text/>
        </w:sdtPr>
        <w:sdtEndPr/>
        <w:sdtContent>
          <w:r w:rsidRPr="00F550E9">
            <w:rPr>
              <w:rStyle w:val="Textodelmarcadordeposicin"/>
              <w:rFonts w:asciiTheme="minorHAnsi" w:hAnsiTheme="minorHAnsi" w:cstheme="minorHAnsi"/>
            </w:rPr>
            <w:t>Click here to enter text.</w:t>
          </w:r>
        </w:sdtContent>
      </w:sdt>
    </w:p>
    <w:p w14:paraId="31B27E5C" w14:textId="77777777"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</w:p>
    <w:p w14:paraId="27A66AE9" w14:textId="77777777"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  <w:sectPr w:rsidR="004E6A7C" w:rsidRPr="00F550E9" w:rsidSect="00A94381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36603E2B" w14:textId="77777777" w:rsidR="00E75024" w:rsidRDefault="00E75024" w:rsidP="008A4751">
      <w:pPr>
        <w:spacing w:line="360" w:lineRule="auto"/>
        <w:rPr>
          <w:rFonts w:asciiTheme="minorHAnsi" w:hAnsiTheme="minorHAnsi" w:cstheme="minorHAnsi"/>
          <w:b/>
          <w:bCs/>
        </w:rPr>
      </w:pPr>
    </w:p>
    <w:p w14:paraId="253DC313" w14:textId="77777777" w:rsidR="004E6A7C" w:rsidRPr="00F550E9" w:rsidRDefault="00D36CE6" w:rsidP="008A4751">
      <w:pPr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Methods S1</w:t>
      </w:r>
      <w:r w:rsidR="004E6A7C" w:rsidRPr="00F550E9">
        <w:rPr>
          <w:rFonts w:asciiTheme="minorHAnsi" w:hAnsiTheme="minorHAnsi" w:cstheme="minorHAnsi"/>
          <w:b/>
          <w:bCs/>
        </w:rPr>
        <w:t xml:space="preserve"> </w:t>
      </w:r>
      <w:sdt>
        <w:sdtPr>
          <w:rPr>
            <w:rFonts w:asciiTheme="minorHAnsi" w:hAnsiTheme="minorHAnsi" w:cstheme="minorHAnsi"/>
            <w:bCs/>
          </w:rPr>
          <w:alias w:val="Insert full legend here and paste your Methods below"/>
          <w:tag w:val="Insert full legend here and paste your Methods below"/>
          <w:id w:val="1122503611"/>
          <w:placeholder>
            <w:docPart w:val="3537E8E407B14FA7A8CE684F887D73DF"/>
          </w:placeholder>
          <w:showingPlcHdr/>
          <w:text/>
        </w:sdtPr>
        <w:sdtEndPr/>
        <w:sdtContent>
          <w:r w:rsidR="00A35AC5" w:rsidRPr="008A4751">
            <w:rPr>
              <w:rStyle w:val="Textodelmarcadordeposicin"/>
              <w:rFonts w:asciiTheme="minorHAnsi" w:hAnsiTheme="minorHAnsi" w:cstheme="minorHAnsi"/>
            </w:rPr>
            <w:t>Click here to enter text.</w:t>
          </w:r>
        </w:sdtContent>
      </w:sdt>
    </w:p>
    <w:p w14:paraId="4D71865E" w14:textId="77777777" w:rsidR="00D36CE6" w:rsidRPr="00F550E9" w:rsidRDefault="00D36CE6" w:rsidP="008A4751">
      <w:pPr>
        <w:spacing w:line="360" w:lineRule="auto"/>
        <w:rPr>
          <w:rFonts w:asciiTheme="minorHAnsi" w:hAnsiTheme="minorHAnsi" w:cstheme="minorHAnsi"/>
        </w:rPr>
      </w:pPr>
    </w:p>
    <w:p w14:paraId="173CB585" w14:textId="77777777" w:rsidR="00D36CE6" w:rsidRPr="00F550E9" w:rsidRDefault="00D36CE6" w:rsidP="008A4751">
      <w:pPr>
        <w:spacing w:line="360" w:lineRule="auto"/>
        <w:rPr>
          <w:rFonts w:asciiTheme="minorHAnsi" w:hAnsiTheme="minorHAnsi" w:cstheme="minorHAnsi"/>
        </w:rPr>
        <w:sectPr w:rsidR="00D36CE6" w:rsidRPr="00F550E9" w:rsidSect="00A94381"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0F0C5BFA" w14:textId="77777777" w:rsidR="00E75024" w:rsidRDefault="00E7502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</w:pPr>
    </w:p>
    <w:p w14:paraId="6831432F" w14:textId="77777777" w:rsidR="004E6A7C" w:rsidRPr="00F550E9" w:rsidRDefault="00D36CE6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</w:rPr>
      </w:pPr>
      <w:r w:rsidRPr="00F550E9">
        <w:rPr>
          <w:rFonts w:asciiTheme="minorHAnsi" w:hAnsiTheme="minorHAnsi" w:cstheme="minorHAnsi"/>
          <w:b/>
          <w:bCs/>
        </w:rPr>
        <w:t>Notes</w:t>
      </w:r>
      <w:r w:rsidR="004E6A7C" w:rsidRPr="00F550E9">
        <w:rPr>
          <w:rFonts w:asciiTheme="minorHAnsi" w:hAnsiTheme="minorHAnsi" w:cstheme="minorHAnsi"/>
          <w:b/>
          <w:bCs/>
        </w:rPr>
        <w:t xml:space="preserve"> S</w:t>
      </w:r>
      <w:r w:rsidRPr="00F550E9">
        <w:rPr>
          <w:rFonts w:asciiTheme="minorHAnsi" w:hAnsiTheme="minorHAnsi" w:cstheme="minorHAnsi"/>
          <w:b/>
          <w:bCs/>
        </w:rPr>
        <w:t>1</w:t>
      </w:r>
      <w:r w:rsidR="004E6A7C" w:rsidRPr="00F550E9">
        <w:rPr>
          <w:rFonts w:asciiTheme="minorHAnsi" w:hAnsiTheme="minorHAnsi" w:cstheme="minorHAnsi"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 and paste your Notes below"/>
          <w:tag w:val="Insert full legend here and paste your Notes below"/>
          <w:id w:val="915520038"/>
          <w:placeholder>
            <w:docPart w:val="BFE6A72A30A64BF990A38D7681C068C0"/>
          </w:placeholder>
          <w:showingPlcHdr/>
        </w:sdtPr>
        <w:sdtEndPr/>
        <w:sdtContent>
          <w:r w:rsidR="00A35AC5" w:rsidRPr="00F550E9">
            <w:rPr>
              <w:rStyle w:val="Textodelmarcadordeposicin"/>
              <w:rFonts w:asciiTheme="minorHAnsi" w:hAnsiTheme="minorHAnsi" w:cstheme="minorHAnsi"/>
            </w:rPr>
            <w:t>Click here to enter text.</w:t>
          </w:r>
        </w:sdtContent>
      </w:sdt>
    </w:p>
    <w:p w14:paraId="44EB5936" w14:textId="77777777" w:rsidR="004E6A7C" w:rsidRPr="00F550E9" w:rsidRDefault="004E6A7C" w:rsidP="008A4751">
      <w:pPr>
        <w:tabs>
          <w:tab w:val="center" w:pos="3715"/>
        </w:tabs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  <w:color w:val="000000"/>
          <w:lang w:val="en-US"/>
        </w:rPr>
      </w:pPr>
    </w:p>
    <w:p w14:paraId="13CA3F1E" w14:textId="77777777" w:rsidR="004E6A7C" w:rsidRPr="00F550E9" w:rsidRDefault="004E6A7C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  <w:bCs/>
        </w:rPr>
        <w:sectPr w:rsidR="004E6A7C" w:rsidRPr="00F550E9" w:rsidSect="00A94381">
          <w:headerReference w:type="default" r:id="rId10"/>
          <w:type w:val="continuous"/>
          <w:pgSz w:w="12240" w:h="15840" w:code="1"/>
          <w:pgMar w:top="1440" w:right="1440" w:bottom="1440" w:left="1440" w:header="709" w:footer="709" w:gutter="0"/>
          <w:cols w:space="708"/>
          <w:docGrid w:linePitch="360"/>
        </w:sectPr>
      </w:pPr>
    </w:p>
    <w:p w14:paraId="50E414D9" w14:textId="77777777" w:rsidR="00E75024" w:rsidRDefault="00E75024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</w:p>
    <w:p w14:paraId="5900B673" w14:textId="77777777" w:rsidR="004E6A7C" w:rsidRPr="00F550E9" w:rsidRDefault="00B24C49" w:rsidP="008A4751">
      <w:pPr>
        <w:widowControl w:val="0"/>
        <w:autoSpaceDE w:val="0"/>
        <w:autoSpaceDN w:val="0"/>
        <w:adjustRightInd w:val="0"/>
        <w:spacing w:line="360" w:lineRule="auto"/>
        <w:rPr>
          <w:rFonts w:asciiTheme="minorHAnsi" w:hAnsiTheme="minorHAnsi" w:cstheme="minorHAnsi"/>
          <w:b/>
        </w:rPr>
      </w:pPr>
      <w:r w:rsidRPr="00F550E9">
        <w:rPr>
          <w:rFonts w:asciiTheme="minorHAnsi" w:hAnsiTheme="minorHAnsi" w:cstheme="minorHAnsi"/>
          <w:b/>
        </w:rPr>
        <w:t>Video/Movie S1</w:t>
      </w:r>
      <w:r w:rsidR="00986CF6" w:rsidRPr="00F550E9">
        <w:rPr>
          <w:rFonts w:asciiTheme="minorHAnsi" w:hAnsiTheme="minorHAnsi" w:cstheme="minorHAnsi"/>
          <w:b/>
        </w:rPr>
        <w:t xml:space="preserve"> </w:t>
      </w:r>
      <w:sdt>
        <w:sdtPr>
          <w:rPr>
            <w:rFonts w:asciiTheme="minorHAnsi" w:hAnsiTheme="minorHAnsi" w:cstheme="minorHAnsi"/>
          </w:rPr>
          <w:alias w:val="Insert full legend here"/>
          <w:tag w:val="Insert full legend here"/>
          <w:id w:val="-198476123"/>
          <w:placeholder>
            <w:docPart w:val="2B6B2AE033F34DD3871BF8BDFC6C5D9B"/>
          </w:placeholder>
          <w:showingPlcHdr/>
        </w:sdtPr>
        <w:sdtEndPr/>
        <w:sdtContent>
          <w:r w:rsidR="00986CF6" w:rsidRPr="008A4751">
            <w:rPr>
              <w:rStyle w:val="Textodelmarcadordeposicin"/>
              <w:rFonts w:asciiTheme="minorHAnsi" w:hAnsiTheme="minorHAnsi" w:cstheme="minorHAnsi"/>
            </w:rPr>
            <w:t>Click here to enter text.</w:t>
          </w:r>
        </w:sdtContent>
      </w:sdt>
    </w:p>
    <w:sectPr w:rsidR="004E6A7C" w:rsidRPr="00F550E9" w:rsidSect="00A94381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ED37" w14:textId="77777777" w:rsidR="000B21A8" w:rsidRDefault="000B21A8">
      <w:r>
        <w:separator/>
      </w:r>
    </w:p>
  </w:endnote>
  <w:endnote w:type="continuationSeparator" w:id="0">
    <w:p w14:paraId="4912C02B" w14:textId="77777777" w:rsidR="000B21A8" w:rsidRDefault="000B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D7E7E" w14:textId="77777777" w:rsidR="000B21A8" w:rsidRDefault="000B21A8">
      <w:r>
        <w:separator/>
      </w:r>
    </w:p>
  </w:footnote>
  <w:footnote w:type="continuationSeparator" w:id="0">
    <w:p w14:paraId="20C5DD8B" w14:textId="77777777" w:rsidR="000B21A8" w:rsidRDefault="000B21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5F5B6" w14:textId="77777777" w:rsidR="004E6A7C" w:rsidRDefault="00C97BD2">
    <w:pPr>
      <w:pStyle w:val="Encabezado"/>
      <w:rPr>
        <w:b/>
        <w:bCs/>
        <w:color w:val="999999"/>
      </w:rPr>
    </w:pPr>
    <w:r>
      <w:rPr>
        <w:noProof/>
        <w:lang w:val="en-GB" w:eastAsia="en-GB"/>
      </w:rPr>
      <w:drawing>
        <wp:inline distT="0" distB="0" distL="0" distR="0" wp14:anchorId="6791BA96" wp14:editId="5CB00BA5">
          <wp:extent cx="847725" cy="285750"/>
          <wp:effectExtent l="0" t="0" r="0" b="0"/>
          <wp:docPr id="1" name="Picture 1" descr="Turquoise NP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Turquoise NP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0340E" w14:textId="77777777" w:rsidR="004E6A7C" w:rsidRDefault="004E6A7C">
    <w:pPr>
      <w:pStyle w:val="Encabezado"/>
      <w:rPr>
        <w:b/>
        <w:bCs/>
        <w:color w:val="999999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0CD8B" w14:textId="77777777" w:rsidR="004E6A7C" w:rsidRDefault="004E6A7C">
    <w:pPr>
      <w:pStyle w:val="Encabezado"/>
      <w:rPr>
        <w:b/>
        <w:bCs/>
        <w:color w:val="99999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53E6"/>
    <w:multiLevelType w:val="hybridMultilevel"/>
    <w:tmpl w:val="EF007F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7B542C"/>
    <w:multiLevelType w:val="hybridMultilevel"/>
    <w:tmpl w:val="DB9ED7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23CA4"/>
    <w:multiLevelType w:val="hybridMultilevel"/>
    <w:tmpl w:val="AF9A1AB8"/>
    <w:lvl w:ilvl="0" w:tplc="9D0673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D5AE1"/>
    <w:multiLevelType w:val="hybridMultilevel"/>
    <w:tmpl w:val="EDF8CB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5826F1"/>
    <w:multiLevelType w:val="hybridMultilevel"/>
    <w:tmpl w:val="4AC033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DC1C8A"/>
    <w:multiLevelType w:val="hybridMultilevel"/>
    <w:tmpl w:val="116C9F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D6D7B"/>
    <w:multiLevelType w:val="hybridMultilevel"/>
    <w:tmpl w:val="EA4E78EE"/>
    <w:lvl w:ilvl="0" w:tplc="C8E455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446919617">
    <w:abstractNumId w:val="2"/>
  </w:num>
  <w:num w:numId="2" w16cid:durableId="924993192">
    <w:abstractNumId w:val="0"/>
  </w:num>
  <w:num w:numId="3" w16cid:durableId="877090144">
    <w:abstractNumId w:val="5"/>
  </w:num>
  <w:num w:numId="4" w16cid:durableId="1973555359">
    <w:abstractNumId w:val="6"/>
  </w:num>
  <w:num w:numId="5" w16cid:durableId="889531749">
    <w:abstractNumId w:val="4"/>
  </w:num>
  <w:num w:numId="6" w16cid:durableId="1442842631">
    <w:abstractNumId w:val="1"/>
  </w:num>
  <w:num w:numId="7" w16cid:durableId="20647185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CA" w:vendorID="64" w:dllVersion="5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en-CA" w:vendorID="64" w:dllVersion="0" w:nlCheck="1" w:checkStyle="0"/>
  <w:proofState w:spelling="clean" w:grammar="clean"/>
  <w:attachedTemplate r:id="rId1"/>
  <w:defaultTabStop w:val="720"/>
  <w:hyphenationZone w:val="425"/>
  <w:drawingGridHorizontalSpacing w:val="181"/>
  <w:drawingGridVerticalSpacing w:val="181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091"/>
    <w:rsid w:val="000B21A8"/>
    <w:rsid w:val="000E4DE6"/>
    <w:rsid w:val="000F77CC"/>
    <w:rsid w:val="002E57B7"/>
    <w:rsid w:val="002F5957"/>
    <w:rsid w:val="00370ED9"/>
    <w:rsid w:val="00433FCF"/>
    <w:rsid w:val="00461196"/>
    <w:rsid w:val="00464116"/>
    <w:rsid w:val="004E6A7C"/>
    <w:rsid w:val="00584C9A"/>
    <w:rsid w:val="0066500A"/>
    <w:rsid w:val="006D295E"/>
    <w:rsid w:val="00732C79"/>
    <w:rsid w:val="00750E63"/>
    <w:rsid w:val="00811555"/>
    <w:rsid w:val="008A4751"/>
    <w:rsid w:val="008B0091"/>
    <w:rsid w:val="008D6B38"/>
    <w:rsid w:val="008F1325"/>
    <w:rsid w:val="0097561E"/>
    <w:rsid w:val="00986CF6"/>
    <w:rsid w:val="009E4DEA"/>
    <w:rsid w:val="00A35AC5"/>
    <w:rsid w:val="00A533E6"/>
    <w:rsid w:val="00A94381"/>
    <w:rsid w:val="00B24C49"/>
    <w:rsid w:val="00B8743E"/>
    <w:rsid w:val="00B903EB"/>
    <w:rsid w:val="00BE2389"/>
    <w:rsid w:val="00C71E84"/>
    <w:rsid w:val="00C72DAE"/>
    <w:rsid w:val="00C97BD2"/>
    <w:rsid w:val="00CC2503"/>
    <w:rsid w:val="00D36CE6"/>
    <w:rsid w:val="00D538A0"/>
    <w:rsid w:val="00E419C7"/>
    <w:rsid w:val="00E75024"/>
    <w:rsid w:val="00E91313"/>
    <w:rsid w:val="00E95480"/>
    <w:rsid w:val="00EB354F"/>
    <w:rsid w:val="00EE260F"/>
    <w:rsid w:val="00F5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>
      <v:fill color="white" on="f"/>
      <v:stroke weight="1.5pt"/>
    </o:shapedefaults>
    <o:shapelayout v:ext="edit">
      <o:idmap v:ext="edit" data="1"/>
    </o:shapelayout>
  </w:shapeDefaults>
  <w:decimalSymbol w:val="."/>
  <w:listSeparator w:val=","/>
  <w14:docId w14:val="5012283D"/>
  <w15:docId w15:val="{D5CC769D-2613-471B-93F5-0E6C206D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DAE"/>
    <w:rPr>
      <w:sz w:val="24"/>
      <w:szCs w:val="24"/>
      <w:lang w:val="en-CA" w:eastAsia="en-US"/>
    </w:rPr>
  </w:style>
  <w:style w:type="paragraph" w:styleId="Ttulo1">
    <w:name w:val="heading 1"/>
    <w:basedOn w:val="Normal"/>
    <w:next w:val="Normal"/>
    <w:qFormat/>
    <w:rsid w:val="00C72DAE"/>
    <w:pPr>
      <w:keepNext/>
      <w:outlineLvl w:val="0"/>
    </w:pPr>
    <w:rPr>
      <w:i/>
      <w:iCs/>
    </w:rPr>
  </w:style>
  <w:style w:type="paragraph" w:styleId="Ttulo2">
    <w:name w:val="heading 2"/>
    <w:basedOn w:val="Normal"/>
    <w:next w:val="Normal"/>
    <w:qFormat/>
    <w:rsid w:val="00C72DAE"/>
    <w:pPr>
      <w:keepNext/>
      <w:outlineLvl w:val="1"/>
    </w:pPr>
    <w:rPr>
      <w:b/>
      <w:bCs/>
      <w:lang w:val="en-US"/>
    </w:rPr>
  </w:style>
  <w:style w:type="paragraph" w:styleId="Ttulo3">
    <w:name w:val="heading 3"/>
    <w:basedOn w:val="Normal"/>
    <w:next w:val="Normal"/>
    <w:qFormat/>
    <w:rsid w:val="00C72DAE"/>
    <w:pPr>
      <w:keepNext/>
      <w:outlineLvl w:val="2"/>
    </w:pPr>
    <w:rPr>
      <w:u w:val="single"/>
      <w:lang w:val="en-US"/>
    </w:rPr>
  </w:style>
  <w:style w:type="paragraph" w:styleId="Ttulo4">
    <w:name w:val="heading 4"/>
    <w:basedOn w:val="Normal"/>
    <w:next w:val="Normal"/>
    <w:qFormat/>
    <w:rsid w:val="00C72DAE"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C72DAE"/>
    <w:pPr>
      <w:keepNext/>
      <w:autoSpaceDE w:val="0"/>
      <w:autoSpaceDN w:val="0"/>
      <w:adjustRightInd w:val="0"/>
      <w:jc w:val="center"/>
      <w:outlineLvl w:val="4"/>
    </w:pPr>
    <w:rPr>
      <w:i/>
      <w:iCs/>
      <w:color w:val="000000"/>
      <w:szCs w:val="18"/>
      <w:lang w:val="en-US"/>
    </w:rPr>
  </w:style>
  <w:style w:type="paragraph" w:styleId="Ttulo6">
    <w:name w:val="heading 6"/>
    <w:basedOn w:val="Normal"/>
    <w:next w:val="Normal"/>
    <w:qFormat/>
    <w:rsid w:val="00C72DAE"/>
    <w:pPr>
      <w:keepNext/>
      <w:tabs>
        <w:tab w:val="center" w:pos="5126"/>
      </w:tabs>
      <w:autoSpaceDE w:val="0"/>
      <w:autoSpaceDN w:val="0"/>
      <w:adjustRightInd w:val="0"/>
      <w:outlineLvl w:val="5"/>
    </w:pPr>
    <w:rPr>
      <w:rFonts w:ascii="Arial" w:hAnsi="Arial" w:cs="Arial"/>
      <w:b/>
      <w:bCs/>
      <w:color w:val="000000"/>
      <w:sz w:val="18"/>
      <w:szCs w:val="18"/>
      <w:lang w:val="en-US"/>
    </w:rPr>
  </w:style>
  <w:style w:type="paragraph" w:styleId="Ttulo7">
    <w:name w:val="heading 7"/>
    <w:basedOn w:val="Normal"/>
    <w:next w:val="Normal"/>
    <w:qFormat/>
    <w:rsid w:val="00C72DAE"/>
    <w:pPr>
      <w:keepNext/>
      <w:outlineLvl w:val="6"/>
    </w:pPr>
    <w:rPr>
      <w:szCs w:val="20"/>
      <w:u w:val="single"/>
      <w:lang w:val="en-US"/>
    </w:rPr>
  </w:style>
  <w:style w:type="paragraph" w:styleId="Ttulo8">
    <w:name w:val="heading 8"/>
    <w:basedOn w:val="Normal"/>
    <w:next w:val="Normal"/>
    <w:qFormat/>
    <w:rsid w:val="00C72DAE"/>
    <w:pPr>
      <w:keepNext/>
      <w:tabs>
        <w:tab w:val="center" w:pos="5284"/>
      </w:tabs>
      <w:autoSpaceDE w:val="0"/>
      <w:autoSpaceDN w:val="0"/>
      <w:adjustRightInd w:val="0"/>
      <w:outlineLvl w:val="7"/>
    </w:pPr>
    <w:rPr>
      <w:b/>
      <w:bCs/>
      <w:color w:val="000000"/>
      <w:szCs w:val="18"/>
      <w:lang w:val="en-US"/>
    </w:rPr>
  </w:style>
  <w:style w:type="paragraph" w:styleId="Ttulo9">
    <w:name w:val="heading 9"/>
    <w:basedOn w:val="Normal"/>
    <w:next w:val="Normal"/>
    <w:qFormat/>
    <w:rsid w:val="00C72DAE"/>
    <w:pPr>
      <w:keepNext/>
      <w:outlineLvl w:val="8"/>
    </w:pPr>
    <w:rPr>
      <w:b/>
      <w:bCs/>
      <w:color w:val="99999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semiHidden/>
    <w:rsid w:val="00C72DAE"/>
    <w:rPr>
      <w:color w:val="0000FF"/>
      <w:u w:val="single"/>
    </w:rPr>
  </w:style>
  <w:style w:type="character" w:styleId="Refdecomentario">
    <w:name w:val="annotation reference"/>
    <w:semiHidden/>
    <w:rsid w:val="00C72DAE"/>
    <w:rPr>
      <w:sz w:val="16"/>
      <w:szCs w:val="16"/>
    </w:rPr>
  </w:style>
  <w:style w:type="paragraph" w:styleId="Textocomentario">
    <w:name w:val="annotation text"/>
    <w:basedOn w:val="Normal"/>
    <w:semiHidden/>
    <w:rsid w:val="00C72DAE"/>
    <w:rPr>
      <w:sz w:val="20"/>
      <w:szCs w:val="20"/>
    </w:rPr>
  </w:style>
  <w:style w:type="paragraph" w:styleId="Sangradetextonormal">
    <w:name w:val="Body Text Indent"/>
    <w:basedOn w:val="Normal"/>
    <w:semiHidden/>
    <w:rsid w:val="00C72DAE"/>
    <w:pPr>
      <w:ind w:firstLine="720"/>
    </w:pPr>
    <w:rPr>
      <w:szCs w:val="20"/>
      <w:lang w:val="en-US"/>
    </w:rPr>
  </w:style>
  <w:style w:type="paragraph" w:styleId="NormalWeb">
    <w:name w:val="Normal (Web)"/>
    <w:basedOn w:val="Normal"/>
    <w:semiHidden/>
    <w:rsid w:val="00C72DAE"/>
    <w:pPr>
      <w:spacing w:before="100" w:beforeAutospacing="1" w:after="100" w:afterAutospacing="1"/>
    </w:pPr>
  </w:style>
  <w:style w:type="paragraph" w:styleId="Textoindependiente">
    <w:name w:val="Body Text"/>
    <w:basedOn w:val="Normal"/>
    <w:semiHidden/>
    <w:rsid w:val="00C72DAE"/>
    <w:pPr>
      <w:autoSpaceDE w:val="0"/>
      <w:autoSpaceDN w:val="0"/>
      <w:adjustRightInd w:val="0"/>
    </w:pPr>
    <w:rPr>
      <w:color w:val="000000"/>
      <w:szCs w:val="18"/>
      <w:lang w:val="en-US"/>
    </w:rPr>
  </w:style>
  <w:style w:type="character" w:styleId="Hipervnculovisitado">
    <w:name w:val="FollowedHyperlink"/>
    <w:semiHidden/>
    <w:rsid w:val="00C72DAE"/>
    <w:rPr>
      <w:color w:val="800080"/>
      <w:u w:val="single"/>
    </w:rPr>
  </w:style>
  <w:style w:type="character" w:styleId="Textoennegrita">
    <w:name w:val="Strong"/>
    <w:qFormat/>
    <w:rsid w:val="00C72DAE"/>
    <w:rPr>
      <w:b/>
      <w:bCs/>
    </w:rPr>
  </w:style>
  <w:style w:type="paragraph" w:styleId="Piedepgina">
    <w:name w:val="footer"/>
    <w:basedOn w:val="Normal"/>
    <w:semiHidden/>
    <w:rsid w:val="00C72DAE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  <w:rsid w:val="00C72DAE"/>
  </w:style>
  <w:style w:type="character" w:styleId="Nmerodelnea">
    <w:name w:val="line number"/>
    <w:semiHidden/>
    <w:rsid w:val="00C72DAE"/>
    <w:rPr>
      <w:color w:val="999999"/>
      <w:sz w:val="20"/>
    </w:rPr>
  </w:style>
  <w:style w:type="paragraph" w:styleId="Textonotapie">
    <w:name w:val="footnote text"/>
    <w:basedOn w:val="Normal"/>
    <w:semiHidden/>
    <w:rsid w:val="00C72DAE"/>
    <w:rPr>
      <w:sz w:val="20"/>
      <w:szCs w:val="20"/>
    </w:rPr>
  </w:style>
  <w:style w:type="character" w:styleId="Refdenotaalpie">
    <w:name w:val="footnote reference"/>
    <w:semiHidden/>
    <w:rsid w:val="00C72DAE"/>
    <w:rPr>
      <w:vertAlign w:val="superscript"/>
    </w:rPr>
  </w:style>
  <w:style w:type="paragraph" w:styleId="Textoindependiente2">
    <w:name w:val="Body Text 2"/>
    <w:basedOn w:val="Normal"/>
    <w:semiHidden/>
    <w:rsid w:val="00C72DAE"/>
    <w:pPr>
      <w:jc w:val="center"/>
    </w:pPr>
    <w:rPr>
      <w:rFonts w:ascii="Arial" w:hAnsi="Arial" w:cs="Arial"/>
      <w:color w:val="999999"/>
      <w:sz w:val="20"/>
    </w:rPr>
  </w:style>
  <w:style w:type="paragraph" w:styleId="Textoindependiente3">
    <w:name w:val="Body Text 3"/>
    <w:basedOn w:val="Normal"/>
    <w:semiHidden/>
    <w:rsid w:val="00C72DAE"/>
    <w:pPr>
      <w:jc w:val="center"/>
    </w:pPr>
  </w:style>
  <w:style w:type="paragraph" w:styleId="Encabezado">
    <w:name w:val="header"/>
    <w:basedOn w:val="Normal"/>
    <w:semiHidden/>
    <w:rsid w:val="00C72DAE"/>
    <w:pPr>
      <w:tabs>
        <w:tab w:val="center" w:pos="4320"/>
        <w:tab w:val="right" w:pos="8640"/>
      </w:tabs>
    </w:pPr>
  </w:style>
  <w:style w:type="paragraph" w:styleId="TDC6">
    <w:name w:val="toc 6"/>
    <w:basedOn w:val="Normal"/>
    <w:next w:val="Normal"/>
    <w:autoRedefine/>
    <w:semiHidden/>
    <w:rsid w:val="00C72DAE"/>
    <w:pPr>
      <w:widowControl w:val="0"/>
      <w:ind w:right="113"/>
    </w:pPr>
    <w:rPr>
      <w:lang w:val="en-US"/>
    </w:rPr>
  </w:style>
  <w:style w:type="character" w:customStyle="1" w:styleId="fieldlabel1">
    <w:name w:val="fieldlabel1"/>
    <w:rsid w:val="00C72DAE"/>
    <w:rPr>
      <w:rFonts w:ascii="Verdana" w:hAnsi="Verdana" w:hint="default"/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BE238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238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2389"/>
    <w:rPr>
      <w:rFonts w:ascii="Tahoma" w:hAnsi="Tahoma" w:cs="Tahoma"/>
      <w:sz w:val="16"/>
      <w:szCs w:val="16"/>
      <w:lang w:val="en-CA" w:eastAsia="en-US"/>
    </w:rPr>
  </w:style>
  <w:style w:type="paragraph" w:styleId="Prrafodelista">
    <w:name w:val="List Paragraph"/>
    <w:basedOn w:val="Normal"/>
    <w:uiPriority w:val="34"/>
    <w:qFormat/>
    <w:rsid w:val="00986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nons\Downloads\New_Phytologist_SI_template_201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718928B4584F2FB277B4AD6D207F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30799-E0BC-469E-A943-DB041891B575}"/>
      </w:docPartPr>
      <w:docPartBody>
        <w:p w:rsidR="007E3267" w:rsidRDefault="00EF77DA">
          <w:pPr>
            <w:pStyle w:val="3A718928B4584F2FB277B4AD6D207FA8"/>
          </w:pPr>
          <w:r w:rsidRPr="002E57B7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E6899F98B7A74E308A8ECE8C81D79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B3FD0B-748D-47D5-9595-AC4938C19CF9}"/>
      </w:docPartPr>
      <w:docPartBody>
        <w:p w:rsidR="007E3267" w:rsidRDefault="00EF77DA">
          <w:pPr>
            <w:pStyle w:val="E6899F98B7A74E308A8ECE8C81D79786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0D3137B0801240A3BD9BF0A6ABF79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DA6B2-E267-460B-A536-098330EC651A}"/>
      </w:docPartPr>
      <w:docPartBody>
        <w:p w:rsidR="007E3267" w:rsidRDefault="00EF77DA">
          <w:pPr>
            <w:pStyle w:val="0D3137B0801240A3BD9BF0A6ABF79402"/>
          </w:pPr>
          <w:r w:rsidRPr="00F550E9">
            <w:rPr>
              <w:rStyle w:val="Textodelmarcadordeposicin"/>
              <w:rFonts w:cstheme="minorHAnsi"/>
            </w:rPr>
            <w:t>Click here to enter a date.</w:t>
          </w:r>
        </w:p>
      </w:docPartBody>
    </w:docPart>
    <w:docPart>
      <w:docPartPr>
        <w:name w:val="F79191AFBD904B07A09720AE891BA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65CA50-DB83-4273-B128-84D7146C9CB7}"/>
      </w:docPartPr>
      <w:docPartBody>
        <w:p w:rsidR="007E3267" w:rsidRDefault="00EF77DA">
          <w:pPr>
            <w:pStyle w:val="F79191AFBD904B07A09720AE891BA5BA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82A829FFD2EC4F2A8384EBCF56D2C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71BA77-6B64-4D70-95B6-5C6202D65BE7}"/>
      </w:docPartPr>
      <w:docPartBody>
        <w:p w:rsidR="007E3267" w:rsidRDefault="00EF77DA">
          <w:pPr>
            <w:pStyle w:val="82A829FFD2EC4F2A8384EBCF56D2C758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5817A747CB9D4A23898C5A7F251B1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2BF65-0803-4587-B088-7C097DF67F33}"/>
      </w:docPartPr>
      <w:docPartBody>
        <w:p w:rsidR="007E3267" w:rsidRDefault="00EF77DA">
          <w:pPr>
            <w:pStyle w:val="5817A747CB9D4A23898C5A7F251B17DF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1771F4EE747B440CB61827A49C7F6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EDFB6-044A-4719-A6A2-46A87D2858C0}"/>
      </w:docPartPr>
      <w:docPartBody>
        <w:p w:rsidR="007E3267" w:rsidRDefault="00EF77DA">
          <w:pPr>
            <w:pStyle w:val="1771F4EE747B440CB61827A49C7F6364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A5C67DD51A09439EAA390AA3C3381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8BE6B-9D2C-40C3-8CFA-307D58183A65}"/>
      </w:docPartPr>
      <w:docPartBody>
        <w:p w:rsidR="007E3267" w:rsidRDefault="00EF77DA">
          <w:pPr>
            <w:pStyle w:val="A5C67DD51A09439EAA390AA3C338154D"/>
          </w:pPr>
          <w:r w:rsidRPr="008A4751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A169A1B320D14F47893D6969BABC2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05616-4487-4AAC-A8A3-4C5D5276AA6E}"/>
      </w:docPartPr>
      <w:docPartBody>
        <w:p w:rsidR="007E3267" w:rsidRDefault="00EF77DA">
          <w:pPr>
            <w:pStyle w:val="A169A1B320D14F47893D6969BABC2327"/>
          </w:pPr>
          <w:r w:rsidRPr="008A4751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8B009E0463F64CEB8EEA038DD56CA3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8983F-D3E1-477D-A676-1ADD4498DF18}"/>
      </w:docPartPr>
      <w:docPartBody>
        <w:p w:rsidR="007E3267" w:rsidRDefault="00EF77DA">
          <w:pPr>
            <w:pStyle w:val="8B009E0463F64CEB8EEA038DD56CA375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3537E8E407B14FA7A8CE684F887D73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A8F395-9290-41DE-8BB9-9BD6999145E3}"/>
      </w:docPartPr>
      <w:docPartBody>
        <w:p w:rsidR="007E3267" w:rsidRDefault="00EF77DA">
          <w:pPr>
            <w:pStyle w:val="3537E8E407B14FA7A8CE684F887D73DF"/>
          </w:pPr>
          <w:r w:rsidRPr="008A4751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BFE6A72A30A64BF990A38D7681C06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5BDED-0670-4779-AB5E-209114C3A0F7}"/>
      </w:docPartPr>
      <w:docPartBody>
        <w:p w:rsidR="007E3267" w:rsidRDefault="00EF77DA">
          <w:pPr>
            <w:pStyle w:val="BFE6A72A30A64BF990A38D7681C068C0"/>
          </w:pPr>
          <w:r w:rsidRPr="00F550E9">
            <w:rPr>
              <w:rStyle w:val="Textodelmarcadordeposicin"/>
              <w:rFonts w:cstheme="minorHAnsi"/>
            </w:rPr>
            <w:t>Click here to enter text.</w:t>
          </w:r>
        </w:p>
      </w:docPartBody>
    </w:docPart>
    <w:docPart>
      <w:docPartPr>
        <w:name w:val="2B6B2AE033F34DD3871BF8BDFC6C5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1D30C-518A-420F-83FB-6E9D9A0E0584}"/>
      </w:docPartPr>
      <w:docPartBody>
        <w:p w:rsidR="007E3267" w:rsidRDefault="00EF77DA">
          <w:pPr>
            <w:pStyle w:val="2B6B2AE033F34DD3871BF8BDFC6C5D9B"/>
          </w:pPr>
          <w:r w:rsidRPr="008A4751">
            <w:rPr>
              <w:rStyle w:val="Textodelmarcadordeposicin"/>
              <w:rFonts w:cstheme="minorHAnsi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77DA"/>
    <w:rsid w:val="007328D5"/>
    <w:rsid w:val="007E3267"/>
    <w:rsid w:val="00EF7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3A718928B4584F2FB277B4AD6D207FA8">
    <w:name w:val="3A718928B4584F2FB277B4AD6D207FA8"/>
  </w:style>
  <w:style w:type="paragraph" w:customStyle="1" w:styleId="E6899F98B7A74E308A8ECE8C81D79786">
    <w:name w:val="E6899F98B7A74E308A8ECE8C81D79786"/>
  </w:style>
  <w:style w:type="paragraph" w:customStyle="1" w:styleId="0D3137B0801240A3BD9BF0A6ABF79402">
    <w:name w:val="0D3137B0801240A3BD9BF0A6ABF79402"/>
  </w:style>
  <w:style w:type="paragraph" w:customStyle="1" w:styleId="F79191AFBD904B07A09720AE891BA5BA">
    <w:name w:val="F79191AFBD904B07A09720AE891BA5BA"/>
  </w:style>
  <w:style w:type="paragraph" w:customStyle="1" w:styleId="82A829FFD2EC4F2A8384EBCF56D2C758">
    <w:name w:val="82A829FFD2EC4F2A8384EBCF56D2C758"/>
  </w:style>
  <w:style w:type="paragraph" w:customStyle="1" w:styleId="5817A747CB9D4A23898C5A7F251B17DF">
    <w:name w:val="5817A747CB9D4A23898C5A7F251B17DF"/>
  </w:style>
  <w:style w:type="paragraph" w:customStyle="1" w:styleId="1771F4EE747B440CB61827A49C7F6364">
    <w:name w:val="1771F4EE747B440CB61827A49C7F6364"/>
  </w:style>
  <w:style w:type="paragraph" w:customStyle="1" w:styleId="A5C67DD51A09439EAA390AA3C338154D">
    <w:name w:val="A5C67DD51A09439EAA390AA3C338154D"/>
  </w:style>
  <w:style w:type="paragraph" w:customStyle="1" w:styleId="A169A1B320D14F47893D6969BABC2327">
    <w:name w:val="A169A1B320D14F47893D6969BABC2327"/>
  </w:style>
  <w:style w:type="paragraph" w:customStyle="1" w:styleId="8B009E0463F64CEB8EEA038DD56CA375">
    <w:name w:val="8B009E0463F64CEB8EEA038DD56CA375"/>
  </w:style>
  <w:style w:type="paragraph" w:customStyle="1" w:styleId="3537E8E407B14FA7A8CE684F887D73DF">
    <w:name w:val="3537E8E407B14FA7A8CE684F887D73DF"/>
  </w:style>
  <w:style w:type="paragraph" w:customStyle="1" w:styleId="BFE6A72A30A64BF990A38D7681C068C0">
    <w:name w:val="BFE6A72A30A64BF990A38D7681C068C0"/>
  </w:style>
  <w:style w:type="paragraph" w:customStyle="1" w:styleId="2B6B2AE033F34DD3871BF8BDFC6C5D9B">
    <w:name w:val="2B6B2AE033F34DD3871BF8BDFC6C5D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BD63D-1C56-485C-8A8D-FDEBCDD59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New_Phytologist_SI_template_2014</Template>
  <TotalTime>1</TotalTime>
  <Pages>2</Pages>
  <Words>275</Words>
  <Characters>1412</Characters>
  <Application>Microsoft Office Word</Application>
  <DocSecurity>0</DocSecurity>
  <Lines>58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Phytologist SI template</vt:lpstr>
    </vt:vector>
  </TitlesOfParts>
  <Company>Ohio State University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Phytologist SI template</dc:title>
  <dc:creator>Lennon, Sarah</dc:creator>
  <cp:lastModifiedBy>CLARA ESPINOSA DEL ALBA</cp:lastModifiedBy>
  <cp:revision>2</cp:revision>
  <cp:lastPrinted>2006-09-15T11:41:00Z</cp:lastPrinted>
  <dcterms:created xsi:type="dcterms:W3CDTF">2024-01-15T11:24:00Z</dcterms:created>
  <dcterms:modified xsi:type="dcterms:W3CDTF">2024-01-15T11:24:00Z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139ac3b6be5ff70e4b68f9b4f9e08393d0e2a1991bbcb5857d9d55d431f09453</vt:lpwstr>
  </property>
</Properties>
</file>